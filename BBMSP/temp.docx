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356" w14:textId="44C1FCBF" w:rsidR="00497F54" w:rsidRPr="002E4A4F" w:rsidRDefault="002E4A4F">
      <w:pPr>
        <w:pStyle w:val="Coordonnes"/>
        <w:rPr>
          <w:lang w:val="en-US"/>
        </w:rPr>
      </w:pPr>
      <w:r>
        <w:rPr>
          <w:lang w:val="en-US"/>
        </w:rPr>
        <w:t>ADDRESS OF THE COMPANY</w:t>
      </w:r>
    </w:p>
    <w:p w14:paraId="33A6B7CF" w14:textId="7CAD44B8" w:rsidR="00497F54" w:rsidRPr="002E4A4F" w:rsidRDefault="002E4A4F" w:rsidP="002E4A4F">
      <w:pPr>
        <w:pStyle w:val="Coordonnes"/>
        <w:rPr>
          <w:lang w:val="en-US"/>
        </w:rPr>
      </w:pPr>
      <w:r>
        <w:rPr>
          <w:lang w:val="en-US"/>
        </w:rPr>
        <w:t>MAIN PHONE NUMBER OF THE COMPANY</w:t>
      </w:r>
    </w:p>
    <w:p w14:paraId="4371F0BD" w14:textId="77777777" w:rsidR="002E4A4F" w:rsidRPr="002E4A4F" w:rsidRDefault="002E4A4F" w:rsidP="002E4A4F">
      <w:pPr>
        <w:pStyle w:val="Coordonnes"/>
        <w:rPr>
          <w:lang w:val="en-US"/>
        </w:rPr>
      </w:pPr>
    </w:p>
    <w:p w14:paraId="1DE65D6A" w14:textId="51D95B93" w:rsidR="00497F54" w:rsidRPr="002E4A4F" w:rsidRDefault="002E4A4F">
      <w:pPr>
        <w:pStyle w:val="E-mail"/>
        <w:rPr>
          <w:lang w:val="en-US"/>
        </w:rPr>
      </w:pPr>
      <w:r>
        <w:rPr>
          <w:lang w:val="en-US"/>
        </w:rPr>
        <w:t>MAIN EMAIL ADDRESS</w:t>
      </w:r>
    </w:p>
    <w:p w14:paraId="299A5D7D" w14:textId="40FFAF4D" w:rsidR="00497F54" w:rsidRPr="002E4A4F" w:rsidRDefault="002E4A4F">
      <w:pPr>
        <w:pStyle w:val="Nom"/>
        <w:rPr>
          <w:lang w:val="en-US"/>
        </w:rPr>
      </w:pPr>
      <w:r w:rsidRPr="002E4A4F">
        <w:rPr>
          <w:lang w:val="en-US"/>
        </w:rPr>
        <w:t xml:space="preserve"> </w:t>
      </w:r>
      <w:r>
        <w:rPr>
          <w:lang w:val="en-US"/>
        </w:rPr>
        <w:t xml:space="preserve">                                 </w:t>
      </w:r>
      <w:r w:rsidRPr="002E4A4F">
        <w:rPr>
          <w:lang w:val="en-US"/>
        </w:rPr>
        <w:t>BLOOD BANK MANAGEMENT SYSTEM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Caption w:val="Tableau de disposition de C.V."/>
      </w:tblPr>
      <w:tblGrid>
        <w:gridCol w:w="2202"/>
        <w:gridCol w:w="7544"/>
      </w:tblGrid>
      <w:tr w:rsidR="00220C56" w14:paraId="1823B278" w14:textId="77777777">
        <w:tc>
          <w:tcPr>
            <w:tcW w:w="2250" w:type="dxa"/>
            <w:tcMar>
              <w:right w:w="475" w:type="dxa"/>
            </w:tcMar>
          </w:tcPr>
          <w:p w14:paraId="22013DCF" w14:textId="0DDE0814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FULL NAME</w:t>
            </w:r>
          </w:p>
        </w:tc>
        <w:tc>
          <w:tcPr>
            <w:tcW w:w="7830" w:type="dxa"/>
          </w:tcPr>
          <w:p w14:paraId="24ACE6EC" w14:textId="505A8FB5" w:rsidR="00497F54" w:rsidRDefault="002E4A4F">
            <w:pPr>
              <w:pStyle w:val="TextedeCV"/>
            </w:pPr>
            <w:r>
              <w:t>&lt;NAME&gt;</w:t>
            </w:r>
          </w:p>
        </w:tc>
      </w:tr>
      <w:tr w:rsidR="00220C56" w14:paraId="34600BC4" w14:textId="77777777">
        <w:tc>
          <w:tcPr>
            <w:tcW w:w="2250" w:type="dxa"/>
            <w:tcMar>
              <w:right w:w="475" w:type="dxa"/>
            </w:tcMar>
          </w:tcPr>
          <w:p w14:paraId="2C826B0E" w14:textId="00DBB487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CIN</w:t>
            </w:r>
          </w:p>
        </w:tc>
        <w:tc>
          <w:tcPr>
            <w:tcW w:w="7830" w:type="dxa"/>
          </w:tcPr>
          <w:p w14:paraId="2251BA2D" w14:textId="6ED32594" w:rsidR="00497F54" w:rsidRDefault="002E4A4F">
            <w:pPr>
              <w:pStyle w:val="TextedeCV"/>
            </w:pPr>
            <w:r>
              <w:t>&lt;CIN&gt;</w:t>
            </w:r>
          </w:p>
        </w:tc>
      </w:tr>
      <w:tr w:rsidR="00220C56" w14:paraId="4347DD36" w14:textId="77777777">
        <w:tc>
          <w:tcPr>
            <w:tcW w:w="2250" w:type="dxa"/>
            <w:tcMar>
              <w:right w:w="475" w:type="dxa"/>
            </w:tcMar>
          </w:tcPr>
          <w:p w14:paraId="63B0399D" w14:textId="364C5B84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PHONE</w:t>
            </w:r>
          </w:p>
        </w:tc>
        <w:tc>
          <w:tcPr>
            <w:tcW w:w="7830" w:type="dxa"/>
          </w:tcPr>
          <w:p w14:paraId="169A94B7" w14:textId="6BD5FB68" w:rsidR="00497F54" w:rsidRDefault="002E4A4F">
            <w:pPr>
              <w:pStyle w:val="TextedeCV"/>
            </w:pPr>
            <w:r>
              <w:t>&lt;PHONE&gt;</w:t>
            </w:r>
          </w:p>
        </w:tc>
      </w:tr>
      <w:tr w:rsidR="00220C56" w14:paraId="17514583" w14:textId="77777777">
        <w:tc>
          <w:tcPr>
            <w:tcW w:w="2250" w:type="dxa"/>
            <w:tcMar>
              <w:right w:w="475" w:type="dxa"/>
            </w:tcMar>
          </w:tcPr>
          <w:p w14:paraId="36FE4B51" w14:textId="70B3603A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EMAIL</w:t>
            </w:r>
          </w:p>
        </w:tc>
        <w:tc>
          <w:tcPr>
            <w:tcW w:w="7830" w:type="dxa"/>
          </w:tcPr>
          <w:p w14:paraId="06C6E524" w14:textId="4BD8C2D0" w:rsidR="00497F54" w:rsidRDefault="002E4A4F">
            <w:pPr>
              <w:pStyle w:val="TextedeCV"/>
            </w:pPr>
            <w:r>
              <w:t>&lt;EMAIL&gt;</w:t>
            </w:r>
          </w:p>
        </w:tc>
      </w:tr>
      <w:tr w:rsidR="00220C56" w14:paraId="622BB06C" w14:textId="77777777">
        <w:tc>
          <w:tcPr>
            <w:tcW w:w="2250" w:type="dxa"/>
            <w:tcMar>
              <w:right w:w="475" w:type="dxa"/>
            </w:tcMar>
          </w:tcPr>
          <w:p w14:paraId="23E4653E" w14:textId="3216550C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ADDRESS</w:t>
            </w:r>
          </w:p>
        </w:tc>
        <w:tc>
          <w:tcPr>
            <w:tcW w:w="7830" w:type="dxa"/>
          </w:tcPr>
          <w:p w14:paraId="0C0CCD46" w14:textId="1BA93BF0" w:rsidR="00497F54" w:rsidRDefault="002E4A4F">
            <w:pPr>
              <w:pStyle w:val="TextedeCV"/>
            </w:pPr>
            <w:r>
              <w:t>&lt;ADDRESS&gt;</w:t>
            </w:r>
          </w:p>
        </w:tc>
      </w:tr>
      <w:tr w:rsidR="00220C56" w14:paraId="66EC0EC5" w14:textId="77777777">
        <w:tc>
          <w:tcPr>
            <w:tcW w:w="2250" w:type="dxa"/>
            <w:tcMar>
              <w:right w:w="475" w:type="dxa"/>
            </w:tcMar>
          </w:tcPr>
          <w:p w14:paraId="411C0FB4" w14:textId="605ADBA0" w:rsidR="00497F54" w:rsidRDefault="002E4A4F">
            <w:pPr>
              <w:pStyle w:val="Titre1"/>
              <w:outlineLvl w:val="0"/>
            </w:pPr>
            <w:r>
              <w:rPr>
                <w:lang w:bidi="fr-FR"/>
              </w:rPr>
              <w:t>ALLERGIES</w:t>
            </w:r>
          </w:p>
        </w:tc>
        <w:tc>
          <w:tcPr>
            <w:tcW w:w="7830" w:type="dxa"/>
          </w:tcPr>
          <w:p w14:paraId="6C933884" w14:textId="67D11059" w:rsidR="00497F54" w:rsidRDefault="002E4A4F">
            <w:pPr>
              <w:pStyle w:val="TextedeCV"/>
            </w:pPr>
            <w:r>
              <w:t>&lt;ALLERGIES&gt;</w:t>
            </w:r>
          </w:p>
        </w:tc>
      </w:tr>
      <w:tr w:rsidR="00220C56" w14:paraId="0293C9F4" w14:textId="77777777">
        <w:tc>
          <w:tcPr>
            <w:tcW w:w="2250" w:type="dxa"/>
            <w:tcMar>
              <w:right w:w="475" w:type="dxa"/>
            </w:tcMar>
          </w:tcPr>
          <w:p w14:paraId="08FF8E49" w14:textId="7B5D8D69" w:rsidR="00497F54" w:rsidRDefault="00220C56">
            <w:pPr>
              <w:pStyle w:val="Titre1"/>
              <w:outlineLvl w:val="0"/>
            </w:pPr>
            <w:r>
              <w:rPr>
                <w:lang w:bidi="fr-FR"/>
              </w:rPr>
              <w:t>BLOOD STATS</w:t>
            </w:r>
          </w:p>
        </w:tc>
        <w:tc>
          <w:tcPr>
            <w:tcW w:w="7830" w:type="dxa"/>
          </w:tcPr>
          <w:p w14:paraId="13AF1DCC" w14:textId="0B287EEC" w:rsidR="00497F54" w:rsidRDefault="00497F54">
            <w:pPr>
              <w:pStyle w:val="TextedeCV"/>
            </w:pPr>
          </w:p>
          <w:p w14:paraId="59E20A4F" w14:textId="4FB2700F" w:rsidR="00220C56" w:rsidRDefault="00220C56">
            <w:pPr>
              <w:pStyle w:val="TextedeCV"/>
              <w:pBdr>
                <w:top w:val="single" w:sz="12" w:space="1" w:color="auto"/>
                <w:bottom w:val="single" w:sz="12" w:space="1" w:color="auto"/>
              </w:pBdr>
            </w:pPr>
          </w:p>
          <w:p w14:paraId="75D147CF" w14:textId="78BCCA54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3A314A1C" w14:textId="0FF4FA4D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501F03E1" w14:textId="50E4AC79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0D13DA23" w14:textId="4DA42D68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5031DA5A" w14:textId="2392823E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2A399744" w14:textId="7E6CE829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4146769C" w14:textId="47411D62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6049F2D6" w14:textId="0FF5F461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54EB6939" w14:textId="6630947C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631562C7" w14:textId="467B5378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79C82309" w14:textId="0DF50C47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2B745464" w14:textId="28D65081" w:rsidR="00220C56" w:rsidRDefault="00220C56">
            <w:pPr>
              <w:pStyle w:val="TextedeCV"/>
              <w:pBdr>
                <w:bottom w:val="single" w:sz="12" w:space="1" w:color="auto"/>
                <w:between w:val="single" w:sz="12" w:space="1" w:color="auto"/>
              </w:pBdr>
            </w:pPr>
          </w:p>
          <w:p w14:paraId="23FED73B" w14:textId="0388C7FD" w:rsidR="00220C56" w:rsidRDefault="00220C56">
            <w:pPr>
              <w:pStyle w:val="TextedeCV"/>
            </w:pPr>
          </w:p>
        </w:tc>
      </w:tr>
      <w:tr w:rsidR="00220C56" w14:paraId="59911618" w14:textId="77777777">
        <w:tc>
          <w:tcPr>
            <w:tcW w:w="2250" w:type="dxa"/>
            <w:tcMar>
              <w:right w:w="475" w:type="dxa"/>
            </w:tcMar>
          </w:tcPr>
          <w:p w14:paraId="3EE77C79" w14:textId="21670709" w:rsidR="00220C56" w:rsidRDefault="00220C56">
            <w:pPr>
              <w:pStyle w:val="Titre1"/>
              <w:outlineLvl w:val="0"/>
              <w:rPr>
                <w:lang w:bidi="fr-FR"/>
              </w:rPr>
            </w:pPr>
          </w:p>
        </w:tc>
        <w:tc>
          <w:tcPr>
            <w:tcW w:w="7830" w:type="dxa"/>
          </w:tcPr>
          <w:p w14:paraId="519EF104" w14:textId="3B64F928" w:rsidR="00220C56" w:rsidRDefault="00CB039F">
            <w:pPr>
              <w:pStyle w:val="TextedeCV"/>
            </w:pPr>
            <w:r>
              <w:t xml:space="preserve">                                                                                                                   SIGNATURE</w:t>
            </w:r>
          </w:p>
        </w:tc>
      </w:tr>
    </w:tbl>
    <w:p w14:paraId="7AB74F1B" w14:textId="77777777" w:rsidR="00497F54" w:rsidRDefault="00497F54"/>
    <w:sectPr w:rsidR="00497F54" w:rsidSect="00E515C8">
      <w:footerReference w:type="default" r:id="rId7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4C0D" w14:textId="77777777" w:rsidR="00826BA3" w:rsidRDefault="00826BA3">
      <w:pPr>
        <w:spacing w:after="0" w:line="240" w:lineRule="auto"/>
      </w:pPr>
      <w:r>
        <w:separator/>
      </w:r>
    </w:p>
  </w:endnote>
  <w:endnote w:type="continuationSeparator" w:id="0">
    <w:p w14:paraId="65730390" w14:textId="77777777" w:rsidR="00826BA3" w:rsidRDefault="0082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5C92" w14:textId="77777777" w:rsidR="00497F54" w:rsidRDefault="00E515C8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C7C3" w14:textId="77777777" w:rsidR="00826BA3" w:rsidRDefault="00826BA3">
      <w:pPr>
        <w:spacing w:after="0" w:line="240" w:lineRule="auto"/>
      </w:pPr>
      <w:r>
        <w:separator/>
      </w:r>
    </w:p>
  </w:footnote>
  <w:footnote w:type="continuationSeparator" w:id="0">
    <w:p w14:paraId="3F8BA36D" w14:textId="77777777" w:rsidR="00826BA3" w:rsidRDefault="00826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4F"/>
    <w:rsid w:val="00220C56"/>
    <w:rsid w:val="002E4A4F"/>
    <w:rsid w:val="003378F0"/>
    <w:rsid w:val="00414614"/>
    <w:rsid w:val="00497F54"/>
    <w:rsid w:val="00826BA3"/>
    <w:rsid w:val="00AC2BC3"/>
    <w:rsid w:val="00CB039F"/>
    <w:rsid w:val="00E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A905"/>
  <w15:chartTrackingRefBased/>
  <w15:docId w15:val="{E9EDCD7A-FE00-410F-80E6-D09757CB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itre2">
    <w:name w:val="heading 2"/>
    <w:basedOn w:val="Normal"/>
    <w:next w:val="TextedeCV"/>
    <w:link w:val="Titre2C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edeCV">
    <w:name w:val="Texte de C.V.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leaudeCV">
    <w:name w:val="Tableau de C.V."/>
    <w:basedOn w:val="Tableau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ordonnes">
    <w:name w:val="Coordonnées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">
    <w:name w:val="Nom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-tte">
    <w:name w:val="header"/>
    <w:basedOn w:val="Normal"/>
    <w:link w:val="En-tteCar"/>
    <w:uiPriority w:val="9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Textedelespacerserv">
    <w:name w:val="Placeholder Text"/>
    <w:basedOn w:val="Policepardfaut"/>
    <w:uiPriority w:val="99"/>
    <w:semiHidden/>
    <w:rsid w:val="00414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CV%20de%20base%20(conception%20intemporelle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B91F-B14F-45A0-ABF6-E8760DF8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base (conception intemporelle)</Template>
  <TotalTime>12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2022-05-26T11:02:00Z</dcterms:created>
  <dcterms:modified xsi:type="dcterms:W3CDTF">2022-05-26T11:14:00Z</dcterms:modified>
</cp:coreProperties>
</file>